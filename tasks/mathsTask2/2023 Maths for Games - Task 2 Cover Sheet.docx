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01862F1D" w:rsidR="0044622D" w:rsidRDefault="00390D53" w:rsidP="00CE474E">
      <w:pPr>
        <w:pStyle w:val="AIETitle"/>
      </w:pPr>
      <w:r>
        <w:t>Maths for Games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3933B9" w14:paraId="674E2FE7" w14:textId="77777777" w:rsidTr="00C27643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12EB122" w14:textId="77777777" w:rsidR="003933B9" w:rsidRPr="00A4234F" w:rsidRDefault="003933B9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2 – Number Conversion Problems</w:t>
            </w:r>
          </w:p>
        </w:tc>
      </w:tr>
      <w:tr w:rsidR="003933B9" w14:paraId="4E09BBB6" w14:textId="77777777" w:rsidTr="00C27643">
        <w:tc>
          <w:tcPr>
            <w:tcW w:w="2486" w:type="dxa"/>
            <w:shd w:val="clear" w:color="auto" w:fill="F2F2F2" w:themeFill="background1" w:themeFillShade="F2"/>
          </w:tcPr>
          <w:p w14:paraId="068C569F" w14:textId="77777777" w:rsidR="003933B9" w:rsidRPr="0013064C" w:rsidRDefault="003933B9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50E3CBAE" w14:textId="77777777" w:rsidR="003933B9" w:rsidRPr="0013064C" w:rsidRDefault="003933B9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3933B9" w14:paraId="06CC3A3C" w14:textId="77777777" w:rsidTr="00C27643">
        <w:tc>
          <w:tcPr>
            <w:tcW w:w="2486" w:type="dxa"/>
            <w:shd w:val="clear" w:color="auto" w:fill="F2F2F2" w:themeFill="background1" w:themeFillShade="F2"/>
          </w:tcPr>
          <w:p w14:paraId="6673055D" w14:textId="77777777" w:rsidR="003933B9" w:rsidRDefault="003933B9" w:rsidP="004E1894">
            <w:pPr>
              <w:spacing w:before="60" w:after="60"/>
              <w:rPr>
                <w:b/>
                <w:bCs/>
              </w:rPr>
            </w:pPr>
            <w:r w:rsidRPr="005F7473">
              <w:t>PGDMTH6005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A1AF3A" w14:textId="77777777" w:rsidR="003933B9" w:rsidRDefault="003933B9" w:rsidP="004E1894">
            <w:pPr>
              <w:spacing w:before="60" w:after="60"/>
              <w:rPr>
                <w:b/>
                <w:bCs/>
              </w:rPr>
            </w:pPr>
            <w:r w:rsidRPr="0034798A">
              <w:t>Apply fundamental games programming mathematics skills</w:t>
            </w:r>
          </w:p>
        </w:tc>
      </w:tr>
      <w:tr w:rsidR="003933B9" w14:paraId="614145CB" w14:textId="77777777" w:rsidTr="00C27643">
        <w:tc>
          <w:tcPr>
            <w:tcW w:w="2486" w:type="dxa"/>
            <w:shd w:val="clear" w:color="auto" w:fill="F2F2F2" w:themeFill="background1" w:themeFillShade="F2"/>
          </w:tcPr>
          <w:p w14:paraId="63E2D46E" w14:textId="77777777" w:rsidR="003933B9" w:rsidRDefault="003933B9" w:rsidP="004E1894">
            <w:pPr>
              <w:spacing w:before="60" w:after="60"/>
              <w:rPr>
                <w:b/>
                <w:bCs/>
              </w:rPr>
            </w:pPr>
            <w:r w:rsidRPr="0034798A">
              <w:t>CUADIG511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FFC687D" w14:textId="77777777" w:rsidR="003933B9" w:rsidRDefault="003933B9" w:rsidP="004E1894">
            <w:pPr>
              <w:spacing w:before="60" w:after="60"/>
              <w:rPr>
                <w:b/>
                <w:bCs/>
              </w:rPr>
            </w:pPr>
            <w:r w:rsidRPr="0034798A">
              <w:t>Coordinate testing of interactive media products</w:t>
            </w:r>
          </w:p>
        </w:tc>
      </w:tr>
      <w:tr w:rsidR="003933B9" w14:paraId="28D95878" w14:textId="77777777" w:rsidTr="00C27643">
        <w:tc>
          <w:tcPr>
            <w:tcW w:w="9209" w:type="dxa"/>
            <w:gridSpan w:val="2"/>
            <w:shd w:val="clear" w:color="auto" w:fill="F2F2F2" w:themeFill="background1" w:themeFillShade="F2"/>
          </w:tcPr>
          <w:p w14:paraId="1D35826D" w14:textId="56294E8F" w:rsidR="003933B9" w:rsidRPr="0041217A" w:rsidRDefault="003933B9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AE767B">
              <w:rPr>
                <w:b/>
                <w:bCs/>
              </w:rPr>
              <w:t>Learners:</w:t>
            </w:r>
          </w:p>
        </w:tc>
      </w:tr>
    </w:tbl>
    <w:p w14:paraId="72C95DD9" w14:textId="77777777" w:rsidR="008A6957" w:rsidRDefault="008A6957"/>
    <w:p w14:paraId="03EC22FB" w14:textId="634E1BF7" w:rsidR="008A6957" w:rsidRDefault="008A6957" w:rsidP="008A6957">
      <w:pPr>
        <w:rPr>
          <w:lang w:val="en-US"/>
        </w:rPr>
      </w:pPr>
      <w:r>
        <w:rPr>
          <w:lang w:val="en-US"/>
        </w:rPr>
        <w:t xml:space="preserve">Complete all written questions in a Word or PDF document. </w:t>
      </w:r>
      <w:r w:rsidR="00F15414">
        <w:rPr>
          <w:lang w:val="en-US"/>
        </w:rPr>
        <w:t>You may answer and submit questions 1-7 in this document.</w:t>
      </w:r>
    </w:p>
    <w:p w14:paraId="1506AA36" w14:textId="77777777" w:rsidR="008A6957" w:rsidRDefault="008A6957" w:rsidP="008A6957"/>
    <w:p w14:paraId="3BBCA7D8" w14:textId="77777777" w:rsidR="008A6957" w:rsidRDefault="008A6957" w:rsidP="008A6957"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4F7FD538" w14:textId="77777777" w:rsidR="008A6957" w:rsidRDefault="008A6957" w:rsidP="008A6957">
      <w:pPr>
        <w:spacing w:before="60" w:after="60"/>
      </w:pPr>
      <w:r>
        <w:t>The Colour class defines the following variables and functions:</w:t>
      </w:r>
    </w:p>
    <w:p w14:paraId="7623B7AE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class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2B91AF"/>
          <w:sz w:val="24"/>
          <w:szCs w:val="19"/>
        </w:rPr>
        <w:t>Colour</w:t>
      </w:r>
    </w:p>
    <w:p w14:paraId="534A9575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>{</w:t>
      </w:r>
    </w:p>
    <w:p w14:paraId="6F547E18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UInt32 </w:t>
      </w:r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colour;</w:t>
      </w:r>
      <w:proofErr w:type="gramEnd"/>
    </w:p>
    <w:p w14:paraId="177661B2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</w:p>
    <w:p w14:paraId="338EB09F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gramStart"/>
      <w:r w:rsidRPr="00044957">
        <w:rPr>
          <w:rFonts w:ascii="Courier New" w:hAnsi="Courier New" w:cs="Courier New"/>
          <w:color w:val="2B91AF"/>
          <w:sz w:val="24"/>
          <w:szCs w:val="19"/>
        </w:rPr>
        <w:t>Colour</w:t>
      </w:r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00"/>
          <w:sz w:val="24"/>
          <w:szCs w:val="19"/>
        </w:rPr>
        <w:t>) {}</w:t>
      </w:r>
    </w:p>
    <w:p w14:paraId="041A9E21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</w:p>
    <w:p w14:paraId="0C310DB7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gramStart"/>
      <w:r w:rsidRPr="00044957">
        <w:rPr>
          <w:rFonts w:ascii="Courier New" w:hAnsi="Courier New" w:cs="Courier New"/>
          <w:color w:val="2B91AF"/>
          <w:sz w:val="24"/>
          <w:szCs w:val="19"/>
        </w:rPr>
        <w:t>Colour</w:t>
      </w:r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r w:rsidRPr="00044957">
        <w:rPr>
          <w:rFonts w:ascii="Courier New" w:hAnsi="Courier New" w:cs="Courier New"/>
          <w:color w:val="000000"/>
          <w:sz w:val="24"/>
          <w:szCs w:val="19"/>
        </w:rPr>
        <w:t>red</w:t>
      </w:r>
      <w:r>
        <w:rPr>
          <w:rFonts w:ascii="Courier New" w:hAnsi="Courier New" w:cs="Courier New"/>
          <w:color w:val="000000"/>
          <w:sz w:val="24"/>
          <w:szCs w:val="19"/>
        </w:rPr>
        <w:t>,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r w:rsidRPr="00044957">
        <w:rPr>
          <w:rFonts w:ascii="Courier New" w:hAnsi="Courier New" w:cs="Courier New"/>
          <w:color w:val="000000"/>
          <w:sz w:val="24"/>
          <w:szCs w:val="19"/>
        </w:rPr>
        <w:t>green,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r w:rsidRPr="00044957">
        <w:rPr>
          <w:rFonts w:ascii="Courier New" w:hAnsi="Courier New" w:cs="Courier New"/>
          <w:color w:val="000000"/>
          <w:sz w:val="24"/>
          <w:szCs w:val="19"/>
        </w:rPr>
        <w:t>blue,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alpha){}</w:t>
      </w:r>
    </w:p>
    <w:p w14:paraId="50E7E206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</w:p>
    <w:p w14:paraId="6AD6D106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GetRed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00"/>
          <w:sz w:val="24"/>
          <w:szCs w:val="19"/>
        </w:rPr>
        <w:t>) {}</w:t>
      </w:r>
    </w:p>
    <w:p w14:paraId="4E1DD302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void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SetRed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red) {}</w:t>
      </w:r>
    </w:p>
    <w:p w14:paraId="6934C911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</w:p>
    <w:p w14:paraId="29128D1C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GetGreen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00"/>
          <w:sz w:val="24"/>
          <w:szCs w:val="19"/>
        </w:rPr>
        <w:t>) {}</w:t>
      </w:r>
    </w:p>
    <w:p w14:paraId="47BC2F48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void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SetGreen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green) {}</w:t>
      </w:r>
    </w:p>
    <w:p w14:paraId="196EBB45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</w:p>
    <w:p w14:paraId="4812FEF0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GetBlue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00"/>
          <w:sz w:val="24"/>
          <w:szCs w:val="19"/>
        </w:rPr>
        <w:t>) {}</w:t>
      </w:r>
    </w:p>
    <w:p w14:paraId="1BCB11DC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void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SetBlue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blue) {}</w:t>
      </w:r>
    </w:p>
    <w:p w14:paraId="5878E223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</w:p>
    <w:p w14:paraId="308841EA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GetAlpha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00"/>
          <w:sz w:val="24"/>
          <w:szCs w:val="19"/>
        </w:rPr>
        <w:t>){}</w:t>
      </w:r>
    </w:p>
    <w:p w14:paraId="765588BE" w14:textId="77777777" w:rsidR="008A6957" w:rsidRPr="00044957" w:rsidRDefault="008A6957" w:rsidP="008A69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19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  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public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r w:rsidRPr="00044957">
        <w:rPr>
          <w:rFonts w:ascii="Courier New" w:hAnsi="Courier New" w:cs="Courier New"/>
          <w:color w:val="0000FF"/>
          <w:sz w:val="24"/>
          <w:szCs w:val="19"/>
        </w:rPr>
        <w:t>void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</w:t>
      </w:r>
      <w:proofErr w:type="spellStart"/>
      <w:proofErr w:type="gramStart"/>
      <w:r w:rsidRPr="00044957">
        <w:rPr>
          <w:rFonts w:ascii="Courier New" w:hAnsi="Courier New" w:cs="Courier New"/>
          <w:color w:val="000000"/>
          <w:sz w:val="24"/>
          <w:szCs w:val="19"/>
        </w:rPr>
        <w:t>SetAlpha</w:t>
      </w:r>
      <w:proofErr w:type="spellEnd"/>
      <w:r w:rsidRPr="00044957">
        <w:rPr>
          <w:rFonts w:ascii="Courier New" w:hAnsi="Courier New" w:cs="Courier New"/>
          <w:color w:val="000000"/>
          <w:sz w:val="24"/>
          <w:szCs w:val="19"/>
        </w:rPr>
        <w:t>(</w:t>
      </w:r>
      <w:proofErr w:type="gramEnd"/>
      <w:r w:rsidRPr="00044957">
        <w:rPr>
          <w:rFonts w:ascii="Courier New" w:hAnsi="Courier New" w:cs="Courier New"/>
          <w:color w:val="0000FF"/>
          <w:sz w:val="24"/>
          <w:szCs w:val="19"/>
        </w:rPr>
        <w:t>byte</w:t>
      </w:r>
      <w:r w:rsidRPr="00044957">
        <w:rPr>
          <w:rFonts w:ascii="Courier New" w:hAnsi="Courier New" w:cs="Courier New"/>
          <w:color w:val="000000"/>
          <w:sz w:val="24"/>
          <w:szCs w:val="19"/>
        </w:rPr>
        <w:t xml:space="preserve"> alpha) {}</w:t>
      </w:r>
    </w:p>
    <w:p w14:paraId="4A6BDFF4" w14:textId="77777777" w:rsidR="008A6957" w:rsidRPr="00044957" w:rsidRDefault="008A6957" w:rsidP="008A6957">
      <w:pPr>
        <w:rPr>
          <w:rFonts w:ascii="Courier New" w:hAnsi="Courier New" w:cs="Courier New"/>
          <w:sz w:val="36"/>
        </w:rPr>
      </w:pPr>
      <w:r w:rsidRPr="00044957">
        <w:rPr>
          <w:rFonts w:ascii="Courier New" w:hAnsi="Courier New" w:cs="Courier New"/>
          <w:color w:val="000000"/>
          <w:sz w:val="24"/>
          <w:szCs w:val="19"/>
        </w:rPr>
        <w:t>}</w:t>
      </w:r>
    </w:p>
    <w:p w14:paraId="668EDE3E" w14:textId="77777777" w:rsidR="008A6957" w:rsidRDefault="008A6957"/>
    <w:p w14:paraId="2277A0B8" w14:textId="77777777" w:rsidR="008A6957" w:rsidRDefault="008A6957"/>
    <w:p w14:paraId="0FD97C7E" w14:textId="77777777" w:rsidR="00175423" w:rsidRDefault="00175423" w:rsidP="00175423">
      <w:r>
        <w:t>To guide you through the development and testing of this class, answer the following questions:</w:t>
      </w:r>
    </w:p>
    <w:p w14:paraId="2589A140" w14:textId="77777777" w:rsidR="00175423" w:rsidRDefault="00175423" w:rsidP="00175423"/>
    <w:p w14:paraId="2BFBE5EC" w14:textId="77777777" w:rsidR="00175423" w:rsidRPr="001F3D5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lastRenderedPageBreak/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79B0681F" w14:textId="1B832112" w:rsidR="00175423" w:rsidRDefault="0039044A" w:rsidP="00175423">
      <w:r>
        <w:t>256</w:t>
      </w:r>
    </w:p>
    <w:p w14:paraId="7F9761D9" w14:textId="77777777" w:rsidR="00175423" w:rsidRDefault="00175423" w:rsidP="00175423"/>
    <w:p w14:paraId="6D91B3F2" w14:textId="77777777" w:rsidR="0017542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 xml:space="preserve">What is the minimum value, maximum value, and range for each colour component? </w:t>
      </w:r>
    </w:p>
    <w:p w14:paraId="09B13D55" w14:textId="1F9B104B" w:rsidR="00175423" w:rsidRDefault="0070296F" w:rsidP="00175423">
      <w:r>
        <w:t>0, 255, 256</w:t>
      </w:r>
    </w:p>
    <w:p w14:paraId="6F8AA770" w14:textId="77777777" w:rsidR="00175423" w:rsidRDefault="00175423" w:rsidP="00175423"/>
    <w:p w14:paraId="3546716B" w14:textId="48648157" w:rsidR="0017542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52C2B009" w14:textId="3E01716C" w:rsidR="0039044A" w:rsidRDefault="0039044A" w:rsidP="0039044A">
      <w:pPr>
        <w:pStyle w:val="ListParagraph"/>
        <w:spacing w:line="240" w:lineRule="auto"/>
        <w:ind w:left="360"/>
      </w:pPr>
      <w:r>
        <w:t>94</w:t>
      </w:r>
    </w:p>
    <w:p w14:paraId="58690BF5" w14:textId="01E4369A" w:rsidR="0039044A" w:rsidRDefault="0039044A" w:rsidP="0039044A">
      <w:pPr>
        <w:pStyle w:val="ListParagraph"/>
        <w:spacing w:line="240" w:lineRule="auto"/>
        <w:ind w:left="360"/>
      </w:pPr>
      <w:r>
        <w:t>47</w:t>
      </w:r>
    </w:p>
    <w:p w14:paraId="2B0F6666" w14:textId="0B0D21A5" w:rsidR="0039044A" w:rsidRDefault="0039044A" w:rsidP="0039044A">
      <w:pPr>
        <w:pStyle w:val="ListParagraph"/>
        <w:spacing w:line="240" w:lineRule="auto"/>
        <w:ind w:left="360"/>
      </w:pPr>
      <w:r>
        <w:t>23</w:t>
      </w:r>
    </w:p>
    <w:p w14:paraId="11D07C1A" w14:textId="46EDD78B" w:rsidR="0039044A" w:rsidRDefault="0039044A" w:rsidP="0039044A">
      <w:pPr>
        <w:pStyle w:val="ListParagraph"/>
        <w:spacing w:line="240" w:lineRule="auto"/>
        <w:ind w:left="360"/>
      </w:pPr>
      <w:r>
        <w:t>11</w:t>
      </w:r>
    </w:p>
    <w:p w14:paraId="2D72C823" w14:textId="445C8126" w:rsidR="0039044A" w:rsidRDefault="0039044A" w:rsidP="0039044A">
      <w:pPr>
        <w:pStyle w:val="ListParagraph"/>
        <w:spacing w:line="240" w:lineRule="auto"/>
        <w:ind w:left="360"/>
      </w:pPr>
      <w:r>
        <w:t>5</w:t>
      </w:r>
    </w:p>
    <w:p w14:paraId="2BD3570A" w14:textId="648B531E" w:rsidR="0039044A" w:rsidRDefault="0039044A" w:rsidP="0039044A">
      <w:pPr>
        <w:pStyle w:val="ListParagraph"/>
        <w:spacing w:line="240" w:lineRule="auto"/>
        <w:ind w:left="360"/>
      </w:pPr>
      <w:r>
        <w:t>2</w:t>
      </w:r>
    </w:p>
    <w:p w14:paraId="50008F2C" w14:textId="403396BF" w:rsidR="0039044A" w:rsidRDefault="0039044A" w:rsidP="0039044A">
      <w:pPr>
        <w:pStyle w:val="ListParagraph"/>
        <w:spacing w:line="240" w:lineRule="auto"/>
        <w:ind w:left="360"/>
      </w:pPr>
      <w:r>
        <w:t>1</w:t>
      </w:r>
    </w:p>
    <w:p w14:paraId="162AEC10" w14:textId="1ACCD421" w:rsidR="0039044A" w:rsidRDefault="0070296F" w:rsidP="0039044A">
      <w:pPr>
        <w:pStyle w:val="ListParagraph"/>
        <w:spacing w:line="240" w:lineRule="auto"/>
        <w:ind w:left="360"/>
      </w:pPr>
      <w:r>
        <w:t>0</w:t>
      </w:r>
      <w:r w:rsidR="0039044A">
        <w:t>101 1</w:t>
      </w:r>
      <w:r w:rsidR="00E46605">
        <w:t>1</w:t>
      </w:r>
      <w:r w:rsidR="0039044A">
        <w:t>10</w:t>
      </w:r>
    </w:p>
    <w:p w14:paraId="5D60D9B4" w14:textId="77777777" w:rsidR="0039044A" w:rsidRDefault="0039044A" w:rsidP="0039044A">
      <w:pPr>
        <w:pStyle w:val="ListParagraph"/>
        <w:spacing w:line="240" w:lineRule="auto"/>
        <w:ind w:left="360"/>
      </w:pPr>
    </w:p>
    <w:p w14:paraId="6A79E7EA" w14:textId="77777777" w:rsidR="00175423" w:rsidRDefault="00175423" w:rsidP="00175423">
      <w:pPr>
        <w:pStyle w:val="ListParagraph"/>
        <w:ind w:left="360"/>
      </w:pPr>
      <w:r>
        <w:br/>
      </w:r>
      <w:r>
        <w:br/>
      </w:r>
    </w:p>
    <w:p w14:paraId="61C2F83D" w14:textId="77777777" w:rsidR="0017542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 xml:space="preserve">The byte containing the red value (94) from question 3 is now to be stored in the RGBA colour value (in the left-most byte). </w:t>
      </w:r>
    </w:p>
    <w:p w14:paraId="23933DEF" w14:textId="77777777" w:rsidR="009B4096" w:rsidRDefault="00175423" w:rsidP="00175423">
      <w:pPr>
        <w:pStyle w:val="ListParagraph"/>
        <w:ind w:left="360"/>
      </w:pPr>
      <w:r>
        <w:br/>
        <w:t>Assuming all other colour bytes are initialized to 0, write the value of the 4-byte colour variable in binary:</w:t>
      </w:r>
    </w:p>
    <w:p w14:paraId="40A6040C" w14:textId="5E8EA7F5" w:rsidR="0070296F" w:rsidRDefault="0070296F" w:rsidP="0070296F">
      <w:pPr>
        <w:pStyle w:val="ListParagraph"/>
        <w:spacing w:line="240" w:lineRule="auto"/>
        <w:ind w:left="360"/>
      </w:pPr>
      <w:r>
        <w:t>0101 1110 0000 0000 0000 0000 0000 0000</w:t>
      </w:r>
    </w:p>
    <w:p w14:paraId="4DBBBDE8" w14:textId="6361F94E" w:rsidR="00175423" w:rsidRDefault="00175423" w:rsidP="009B4096">
      <w:pPr>
        <w:pStyle w:val="ListParagraph"/>
        <w:ind w:left="360"/>
      </w:pPr>
      <w:r>
        <w:br/>
      </w:r>
    </w:p>
    <w:p w14:paraId="36715A4E" w14:textId="77777777" w:rsidR="00175423" w:rsidRDefault="00175423" w:rsidP="00175423"/>
    <w:p w14:paraId="35A220D4" w14:textId="10782123" w:rsidR="0017542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>What is the decimal value of the binary number from question 4?</w:t>
      </w:r>
    </w:p>
    <w:p w14:paraId="6B9BF27C" w14:textId="77777777" w:rsidR="00E46605" w:rsidRDefault="00E46605" w:rsidP="00E46605">
      <w:pPr>
        <w:pStyle w:val="ListParagraph"/>
        <w:spacing w:line="240" w:lineRule="auto"/>
        <w:ind w:left="360"/>
      </w:pPr>
    </w:p>
    <w:p w14:paraId="44D10B1D" w14:textId="4821D6B7" w:rsidR="00175423" w:rsidRDefault="00422E17" w:rsidP="00175423">
      <w:r w:rsidRPr="00422E17">
        <w:t>1,577,058,304</w:t>
      </w:r>
    </w:p>
    <w:p w14:paraId="22A43679" w14:textId="77777777" w:rsidR="00175423" w:rsidRDefault="00175423" w:rsidP="00175423"/>
    <w:p w14:paraId="10CA78C2" w14:textId="77777777" w:rsidR="00175423" w:rsidRDefault="00175423" w:rsidP="00175423"/>
    <w:p w14:paraId="428751D0" w14:textId="7108EE10" w:rsidR="0017542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>Write the bit shifting operation (in C#) that will move all bits from the ‘R’ position in the colour variable to the ‘G’ position.</w:t>
      </w:r>
      <w:r>
        <w:br/>
      </w:r>
      <w:r w:rsidR="0070296F">
        <w:rPr>
          <w:rFonts w:ascii="Cascadia Mono" w:hAnsi="Cascadia Mono" w:cs="Cascadia Mono"/>
          <w:color w:val="0000FF"/>
          <w:sz w:val="19"/>
          <w:szCs w:val="19"/>
        </w:rPr>
        <w:t>colour = colour &gt;&gt; 8;</w:t>
      </w:r>
      <w:r>
        <w:br/>
      </w:r>
      <w:r>
        <w:br/>
      </w:r>
    </w:p>
    <w:p w14:paraId="1E5DA700" w14:textId="77777777" w:rsidR="0070296F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295EEF84" w14:textId="684A5F53" w:rsidR="0070296F" w:rsidRDefault="0070296F" w:rsidP="0070296F">
      <w:pPr>
        <w:pStyle w:val="ListParagraph"/>
        <w:spacing w:line="240" w:lineRule="auto"/>
        <w:ind w:left="360"/>
      </w:pPr>
      <w:r>
        <w:lastRenderedPageBreak/>
        <w:t>0000 0000 0101 1110 0000 0000 0000 0000</w:t>
      </w:r>
    </w:p>
    <w:p w14:paraId="0837F3CF" w14:textId="05F849AC" w:rsidR="0070296F" w:rsidRDefault="0070296F" w:rsidP="0070296F">
      <w:pPr>
        <w:pStyle w:val="ListParagraph"/>
        <w:spacing w:line="240" w:lineRule="auto"/>
        <w:ind w:left="360"/>
      </w:pPr>
      <w:r w:rsidRPr="0070296F">
        <w:t>6,160,384</w:t>
      </w:r>
    </w:p>
    <w:p w14:paraId="5C5A8043" w14:textId="3A176030" w:rsidR="00175423" w:rsidRDefault="00175423" w:rsidP="0070296F">
      <w:pPr>
        <w:pStyle w:val="ListParagraph"/>
        <w:spacing w:line="240" w:lineRule="auto"/>
        <w:ind w:left="360"/>
      </w:pPr>
    </w:p>
    <w:p w14:paraId="16F7732B" w14:textId="77777777" w:rsidR="00175423" w:rsidRDefault="00175423" w:rsidP="00175423">
      <w:pPr>
        <w:pStyle w:val="ListParagraph"/>
        <w:ind w:left="360"/>
      </w:pPr>
      <w:r>
        <w:br/>
      </w:r>
    </w:p>
    <w:p w14:paraId="2E09F085" w14:textId="7CE6E9F3" w:rsidR="00175423" w:rsidRDefault="00175423" w:rsidP="00175423">
      <w:pPr>
        <w:pStyle w:val="ListParagraph"/>
        <w:numPr>
          <w:ilvl w:val="0"/>
          <w:numId w:val="10"/>
        </w:numPr>
        <w:spacing w:line="240" w:lineRule="auto"/>
      </w:pPr>
      <w:r>
        <w:t>After you have created your Colour class and implemented all the functions listed in the class definition above, add at lea</w:t>
      </w:r>
      <w:r w:rsidR="00FB0986">
        <w:t>st</w:t>
      </w:r>
      <w:r>
        <w:t xml:space="preserve"> 1 new unit test to the unit test program using your answers in this exercise to verify your code.</w:t>
      </w:r>
    </w:p>
    <w:p w14:paraId="34142A7F" w14:textId="2BC035B7" w:rsidR="008A6957" w:rsidRDefault="00B049EC">
      <w:r w:rsidRPr="00B049EC">
        <w:rPr>
          <w:noProof/>
        </w:rPr>
        <w:drawing>
          <wp:inline distT="0" distB="0" distL="0" distR="0" wp14:anchorId="22269A6E" wp14:editId="3DFF37EA">
            <wp:extent cx="3820058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7B56" w14:textId="6947466E" w:rsidR="00EC307B" w:rsidRDefault="00EC307B">
      <w:bookmarkStart w:id="0" w:name="_Hlk131687736"/>
      <w:r>
        <w:t>The colour test shown above has been uploaded inside of the “maths for games task 1” assignment and has been attached in the provided folder.</w:t>
      </w:r>
    </w:p>
    <w:bookmarkEnd w:id="0"/>
    <w:p w14:paraId="602265D7" w14:textId="77777777" w:rsidR="008A6957" w:rsidRDefault="008A6957"/>
    <w:p w14:paraId="67E495D9" w14:textId="77777777" w:rsidR="008A6957" w:rsidRDefault="008A695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3933B9" w14:paraId="544954C1" w14:textId="77777777" w:rsidTr="00C27643">
        <w:tc>
          <w:tcPr>
            <w:tcW w:w="3176" w:type="dxa"/>
            <w:gridSpan w:val="2"/>
            <w:shd w:val="clear" w:color="auto" w:fill="F2F2F2" w:themeFill="background1" w:themeFillShade="F2"/>
          </w:tcPr>
          <w:p w14:paraId="4D8833DF" w14:textId="77777777" w:rsidR="003933B9" w:rsidRPr="00140450" w:rsidRDefault="003933B9" w:rsidP="004E1894">
            <w:pPr>
              <w:spacing w:before="60" w:after="60"/>
              <w:rPr>
                <w:b/>
                <w:bCs/>
              </w:rPr>
            </w:pPr>
            <w:r w:rsidRPr="00140450">
              <w:rPr>
                <w:b/>
                <w:bCs/>
              </w:rPr>
              <w:t>Items to Submit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7D3ACFF8" w14:textId="77777777" w:rsidR="003933B9" w:rsidRPr="00140450" w:rsidRDefault="003933B9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 and Assessment Decision-Making Rules</w:t>
            </w:r>
          </w:p>
        </w:tc>
      </w:tr>
      <w:tr w:rsidR="003933B9" w14:paraId="73EF75E1" w14:textId="77777777" w:rsidTr="00C27643">
        <w:tc>
          <w:tcPr>
            <w:tcW w:w="562" w:type="dxa"/>
          </w:tcPr>
          <w:p w14:paraId="1C454D1A" w14:textId="77777777" w:rsidR="003933B9" w:rsidRDefault="003933B9" w:rsidP="004E1894">
            <w:pPr>
              <w:spacing w:before="60" w:after="60"/>
            </w:pPr>
            <w:r>
              <w:t>1.</w:t>
            </w:r>
          </w:p>
        </w:tc>
        <w:tc>
          <w:tcPr>
            <w:tcW w:w="2614" w:type="dxa"/>
          </w:tcPr>
          <w:p w14:paraId="29ABA1E2" w14:textId="77777777" w:rsidR="003933B9" w:rsidRDefault="003933B9" w:rsidP="004E1894">
            <w:pPr>
              <w:spacing w:before="60" w:after="60"/>
            </w:pPr>
            <w:r>
              <w:t>Question 1</w:t>
            </w:r>
          </w:p>
        </w:tc>
        <w:tc>
          <w:tcPr>
            <w:tcW w:w="6033" w:type="dxa"/>
          </w:tcPr>
          <w:p w14:paraId="386E20DC" w14:textId="77777777" w:rsidR="003933B9" w:rsidRPr="001F7452" w:rsidRDefault="003933B9" w:rsidP="004E1894">
            <w:r w:rsidRPr="001F7452">
              <w:t xml:space="preserve">How many unique colour values can the </w:t>
            </w:r>
            <w:r w:rsidRPr="001F7452">
              <w:rPr>
                <w:i/>
              </w:rPr>
              <w:t>colour</w:t>
            </w:r>
            <w:r w:rsidRPr="001F7452">
              <w:t xml:space="preserve"> variable contain?</w:t>
            </w:r>
          </w:p>
        </w:tc>
      </w:tr>
      <w:tr w:rsidR="003933B9" w14:paraId="5A4A5315" w14:textId="77777777" w:rsidTr="00C27643">
        <w:tc>
          <w:tcPr>
            <w:tcW w:w="562" w:type="dxa"/>
          </w:tcPr>
          <w:p w14:paraId="448A3066" w14:textId="77777777" w:rsidR="003933B9" w:rsidRDefault="003933B9" w:rsidP="004E1894">
            <w:pPr>
              <w:spacing w:before="60" w:after="60"/>
            </w:pPr>
            <w:r>
              <w:t>2.</w:t>
            </w:r>
          </w:p>
        </w:tc>
        <w:tc>
          <w:tcPr>
            <w:tcW w:w="2614" w:type="dxa"/>
          </w:tcPr>
          <w:p w14:paraId="046F960B" w14:textId="77777777" w:rsidR="003933B9" w:rsidRDefault="003933B9" w:rsidP="004E1894">
            <w:pPr>
              <w:spacing w:before="60" w:after="60"/>
            </w:pPr>
            <w:r>
              <w:t>Question 2</w:t>
            </w:r>
          </w:p>
        </w:tc>
        <w:tc>
          <w:tcPr>
            <w:tcW w:w="6033" w:type="dxa"/>
          </w:tcPr>
          <w:p w14:paraId="47DBE76E" w14:textId="77777777" w:rsidR="003933B9" w:rsidRPr="00150786" w:rsidRDefault="003933B9" w:rsidP="004E1894">
            <w:pPr>
              <w:spacing w:before="60" w:after="60"/>
            </w:pPr>
            <w:r>
              <w:t>What is the minimum value, maximum value, and range for each colour component?</w:t>
            </w:r>
          </w:p>
        </w:tc>
      </w:tr>
      <w:tr w:rsidR="003933B9" w14:paraId="4075D6F8" w14:textId="77777777" w:rsidTr="00C27643">
        <w:tc>
          <w:tcPr>
            <w:tcW w:w="562" w:type="dxa"/>
          </w:tcPr>
          <w:p w14:paraId="70622A96" w14:textId="77777777" w:rsidR="003933B9" w:rsidRDefault="003933B9" w:rsidP="004E1894">
            <w:pPr>
              <w:spacing w:before="60" w:after="60"/>
            </w:pPr>
            <w:r>
              <w:t>3.</w:t>
            </w:r>
          </w:p>
        </w:tc>
        <w:tc>
          <w:tcPr>
            <w:tcW w:w="2614" w:type="dxa"/>
          </w:tcPr>
          <w:p w14:paraId="0108B428" w14:textId="77777777" w:rsidR="003933B9" w:rsidRDefault="003933B9" w:rsidP="004E1894">
            <w:pPr>
              <w:spacing w:before="60" w:after="60"/>
            </w:pPr>
            <w:r>
              <w:t>Question 3</w:t>
            </w:r>
          </w:p>
        </w:tc>
        <w:tc>
          <w:tcPr>
            <w:tcW w:w="6033" w:type="dxa"/>
          </w:tcPr>
          <w:p w14:paraId="45F41927" w14:textId="77777777" w:rsidR="003933B9" w:rsidRPr="00150786" w:rsidRDefault="003933B9" w:rsidP="004E1894">
            <w:r w:rsidRPr="00455D98">
              <w:t xml:space="preserve">Suppose the </w:t>
            </w:r>
            <w:r w:rsidRPr="00455D98">
              <w:rPr>
                <w:i/>
              </w:rPr>
              <w:t>red</w:t>
            </w:r>
            <w:r w:rsidRPr="00455D98">
              <w:t xml:space="preserve"> component of the RGBA colour is to be stored in an 8-bit integer (char) variable, and is set to the decimal value </w:t>
            </w:r>
            <w:r w:rsidRPr="00455D98">
              <w:br/>
            </w:r>
            <w:r w:rsidRPr="00455D98">
              <w:br/>
            </w:r>
            <w:r w:rsidRPr="00455D98">
              <w:rPr>
                <w:rFonts w:hint="eastAsia"/>
                <w:lang w:eastAsia="ja-JP"/>
              </w:rPr>
              <w:t xml:space="preserve">　</w:t>
            </w:r>
            <w:r w:rsidRPr="00455D98">
              <w:tab/>
            </w:r>
            <w:r w:rsidRPr="00455D98">
              <w:tab/>
            </w:r>
            <w:r w:rsidRPr="00455D98">
              <w:rPr>
                <w:lang w:eastAsia="ja-JP"/>
              </w:rPr>
              <w:t>char red = 94</w:t>
            </w:r>
            <w:r w:rsidRPr="00455D98">
              <w:br/>
            </w:r>
            <w:r w:rsidRPr="00455D98">
              <w:br/>
              <w:t>Write this value as a binary number</w:t>
            </w:r>
          </w:p>
        </w:tc>
      </w:tr>
      <w:tr w:rsidR="003933B9" w14:paraId="011D0C63" w14:textId="77777777" w:rsidTr="00C27643">
        <w:tc>
          <w:tcPr>
            <w:tcW w:w="562" w:type="dxa"/>
          </w:tcPr>
          <w:p w14:paraId="03C4B952" w14:textId="77777777" w:rsidR="003933B9" w:rsidRDefault="003933B9" w:rsidP="004E1894">
            <w:pPr>
              <w:spacing w:before="60" w:after="60"/>
            </w:pPr>
            <w:r>
              <w:t>4.</w:t>
            </w:r>
          </w:p>
        </w:tc>
        <w:tc>
          <w:tcPr>
            <w:tcW w:w="2614" w:type="dxa"/>
          </w:tcPr>
          <w:p w14:paraId="2D062E5F" w14:textId="77777777" w:rsidR="003933B9" w:rsidRDefault="003933B9" w:rsidP="004E1894">
            <w:pPr>
              <w:spacing w:before="60" w:after="60"/>
            </w:pPr>
            <w:r>
              <w:t>Question 4</w:t>
            </w:r>
          </w:p>
        </w:tc>
        <w:tc>
          <w:tcPr>
            <w:tcW w:w="6033" w:type="dxa"/>
          </w:tcPr>
          <w:p w14:paraId="612DB319" w14:textId="77777777" w:rsidR="003933B9" w:rsidRPr="00696E84" w:rsidRDefault="003933B9" w:rsidP="004E1894">
            <w:r w:rsidRPr="00696E84">
              <w:t xml:space="preserve">The byte containing the red value (94) from question 3 is now to be stored in the RGBA colour value (in the left-most byte). </w:t>
            </w:r>
          </w:p>
          <w:p w14:paraId="313CB5F4" w14:textId="77777777" w:rsidR="003933B9" w:rsidRPr="00150786" w:rsidRDefault="003933B9" w:rsidP="004E1894">
            <w:pPr>
              <w:spacing w:before="60" w:after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t>Assuming all other colour bytes are initialized to 0, write the value of the 4-byte colour variable in binary</w:t>
            </w:r>
          </w:p>
        </w:tc>
      </w:tr>
      <w:tr w:rsidR="003933B9" w14:paraId="3D7DF532" w14:textId="77777777" w:rsidTr="00C27643">
        <w:tc>
          <w:tcPr>
            <w:tcW w:w="562" w:type="dxa"/>
          </w:tcPr>
          <w:p w14:paraId="5270F506" w14:textId="77777777" w:rsidR="003933B9" w:rsidRDefault="003933B9" w:rsidP="004E1894">
            <w:pPr>
              <w:spacing w:before="60" w:after="60"/>
            </w:pPr>
            <w:r>
              <w:t>5.</w:t>
            </w:r>
          </w:p>
        </w:tc>
        <w:tc>
          <w:tcPr>
            <w:tcW w:w="2614" w:type="dxa"/>
          </w:tcPr>
          <w:p w14:paraId="5274D6D3" w14:textId="77777777" w:rsidR="003933B9" w:rsidRDefault="003933B9" w:rsidP="004E1894">
            <w:pPr>
              <w:spacing w:before="60" w:after="60"/>
            </w:pPr>
            <w:r>
              <w:t>Question 5</w:t>
            </w:r>
          </w:p>
        </w:tc>
        <w:tc>
          <w:tcPr>
            <w:tcW w:w="6033" w:type="dxa"/>
          </w:tcPr>
          <w:p w14:paraId="67623451" w14:textId="77777777" w:rsidR="003933B9" w:rsidRPr="00150786" w:rsidRDefault="003933B9" w:rsidP="004E1894">
            <w:pPr>
              <w:spacing w:before="60" w:after="60"/>
            </w:pPr>
            <w:r>
              <w:t>What is the decimal value of the binary number from question 4?</w:t>
            </w:r>
          </w:p>
        </w:tc>
      </w:tr>
      <w:tr w:rsidR="003933B9" w14:paraId="075B5B5F" w14:textId="77777777" w:rsidTr="00C27643">
        <w:tc>
          <w:tcPr>
            <w:tcW w:w="562" w:type="dxa"/>
          </w:tcPr>
          <w:p w14:paraId="24345CFA" w14:textId="77777777" w:rsidR="003933B9" w:rsidRDefault="003933B9" w:rsidP="004E1894">
            <w:pPr>
              <w:spacing w:before="60" w:after="60"/>
            </w:pPr>
            <w:r>
              <w:t>6.</w:t>
            </w:r>
          </w:p>
        </w:tc>
        <w:tc>
          <w:tcPr>
            <w:tcW w:w="2614" w:type="dxa"/>
          </w:tcPr>
          <w:p w14:paraId="07DFA62F" w14:textId="77777777" w:rsidR="003933B9" w:rsidRDefault="003933B9" w:rsidP="004E1894">
            <w:pPr>
              <w:spacing w:before="60" w:after="60"/>
            </w:pPr>
            <w:r>
              <w:t>Question 6</w:t>
            </w:r>
          </w:p>
        </w:tc>
        <w:tc>
          <w:tcPr>
            <w:tcW w:w="6033" w:type="dxa"/>
          </w:tcPr>
          <w:p w14:paraId="29F717DE" w14:textId="77777777" w:rsidR="003933B9" w:rsidRPr="00150786" w:rsidRDefault="003933B9" w:rsidP="004E1894">
            <w:pPr>
              <w:spacing w:before="60" w:after="60"/>
            </w:pPr>
            <w:r>
              <w:t>Write the bit shifting operation (in C#) that will move all bits from the ‘R’ position in the colour variable to the ‘G’ position.</w:t>
            </w:r>
          </w:p>
        </w:tc>
      </w:tr>
      <w:tr w:rsidR="003933B9" w14:paraId="2D71966A" w14:textId="77777777" w:rsidTr="00C27643">
        <w:tc>
          <w:tcPr>
            <w:tcW w:w="562" w:type="dxa"/>
          </w:tcPr>
          <w:p w14:paraId="56CCF612" w14:textId="77777777" w:rsidR="003933B9" w:rsidRDefault="003933B9" w:rsidP="004E1894">
            <w:pPr>
              <w:spacing w:before="60" w:after="60"/>
            </w:pPr>
            <w:r>
              <w:t>7.</w:t>
            </w:r>
          </w:p>
        </w:tc>
        <w:tc>
          <w:tcPr>
            <w:tcW w:w="2614" w:type="dxa"/>
          </w:tcPr>
          <w:p w14:paraId="1008F0FA" w14:textId="77777777" w:rsidR="003933B9" w:rsidRDefault="003933B9" w:rsidP="004E1894">
            <w:pPr>
              <w:spacing w:before="60" w:after="60"/>
            </w:pPr>
            <w:r>
              <w:t>Question 7</w:t>
            </w:r>
          </w:p>
        </w:tc>
        <w:tc>
          <w:tcPr>
            <w:tcW w:w="6033" w:type="dxa"/>
          </w:tcPr>
          <w:p w14:paraId="42115188" w14:textId="77777777" w:rsidR="003933B9" w:rsidRPr="00150786" w:rsidRDefault="003933B9" w:rsidP="004E1894">
            <w:pPr>
              <w:spacing w:before="60" w:after="60"/>
            </w:pPr>
            <w:r>
              <w:t>Our colour value now has the green colour component set, and no red, blue, or alpha colour component values.</w:t>
            </w:r>
            <w:r>
              <w:br/>
            </w:r>
            <w:r>
              <w:lastRenderedPageBreak/>
              <w:t xml:space="preserve">What are the decimal and binary value of the </w:t>
            </w:r>
            <w:r>
              <w:rPr>
                <w:i/>
              </w:rPr>
              <w:t>colour</w:t>
            </w:r>
            <w:r>
              <w:t xml:space="preserve"> variable now?</w:t>
            </w:r>
          </w:p>
        </w:tc>
      </w:tr>
      <w:tr w:rsidR="003933B9" w14:paraId="6029317C" w14:textId="77777777" w:rsidTr="00C27643">
        <w:tc>
          <w:tcPr>
            <w:tcW w:w="562" w:type="dxa"/>
          </w:tcPr>
          <w:p w14:paraId="79A42956" w14:textId="77777777" w:rsidR="003933B9" w:rsidRDefault="003933B9" w:rsidP="004E1894">
            <w:pPr>
              <w:spacing w:before="60" w:after="60"/>
            </w:pPr>
            <w:r>
              <w:lastRenderedPageBreak/>
              <w:t>8.</w:t>
            </w:r>
          </w:p>
        </w:tc>
        <w:tc>
          <w:tcPr>
            <w:tcW w:w="2614" w:type="dxa"/>
          </w:tcPr>
          <w:p w14:paraId="29D2B75D" w14:textId="77777777" w:rsidR="003933B9" w:rsidRDefault="003933B9" w:rsidP="004E1894">
            <w:pPr>
              <w:spacing w:before="60" w:after="60"/>
            </w:pPr>
            <w:r>
              <w:t>Custom Unit Test</w:t>
            </w:r>
          </w:p>
        </w:tc>
        <w:tc>
          <w:tcPr>
            <w:tcW w:w="6033" w:type="dxa"/>
          </w:tcPr>
          <w:p w14:paraId="13D12CA6" w14:textId="77777777" w:rsidR="003933B9" w:rsidRDefault="003933B9" w:rsidP="004E1894">
            <w:pPr>
              <w:spacing w:before="60" w:after="60"/>
            </w:pPr>
            <w:r w:rsidRPr="00C22A21">
              <w:t xml:space="preserve">After you have created your Colour class and implemented all the functions listed in the </w:t>
            </w:r>
            <w:r>
              <w:t xml:space="preserve">brief given in </w:t>
            </w:r>
            <w:r>
              <w:rPr>
                <w:i/>
                <w:iCs/>
              </w:rPr>
              <w:t>Assessment Task 1</w:t>
            </w:r>
            <w:r w:rsidRPr="00C22A21">
              <w:t>, add at leas</w:t>
            </w:r>
            <w:r>
              <w:t>t</w:t>
            </w:r>
            <w:r w:rsidRPr="00C22A21">
              <w:t xml:space="preserve"> 1 new unit test to the unit test program using your answers </w:t>
            </w:r>
            <w:r>
              <w:t>from this assessment task</w:t>
            </w:r>
            <w:r w:rsidRPr="00C22A21">
              <w:t xml:space="preserve"> to verify your code.</w:t>
            </w:r>
          </w:p>
          <w:p w14:paraId="5AAAA92E" w14:textId="77777777" w:rsidR="003933B9" w:rsidRPr="00150786" w:rsidRDefault="003933B9" w:rsidP="004E1894">
            <w:pPr>
              <w:spacing w:before="60" w:after="60"/>
            </w:pPr>
            <w:r>
              <w:t xml:space="preserve">Required evidence is at least one unit test added to the Unit Testing Project, unit test(s) are written on the custom </w:t>
            </w:r>
            <w:proofErr w:type="spellStart"/>
            <w:r>
              <w:t>Color</w:t>
            </w:r>
            <w:proofErr w:type="spellEnd"/>
            <w:r>
              <w:t xml:space="preserve"> type, are written as correct and accurate test(s), and the custom data type passes the unit test(s). </w:t>
            </w:r>
          </w:p>
        </w:tc>
      </w:tr>
      <w:tr w:rsidR="003933B9" w14:paraId="542C3EAB" w14:textId="77777777" w:rsidTr="00C27643">
        <w:tc>
          <w:tcPr>
            <w:tcW w:w="9209" w:type="dxa"/>
            <w:gridSpan w:val="3"/>
            <w:shd w:val="clear" w:color="auto" w:fill="F2F2F2" w:themeFill="background1" w:themeFillShade="F2"/>
          </w:tcPr>
          <w:p w14:paraId="3E0EADBF" w14:textId="4F2DB109" w:rsidR="003933B9" w:rsidRDefault="003933B9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175423">
              <w:rPr>
                <w:b/>
                <w:bCs/>
              </w:rPr>
              <w:t xml:space="preserve"> Requirements:</w:t>
            </w:r>
          </w:p>
        </w:tc>
      </w:tr>
      <w:tr w:rsidR="003933B9" w14:paraId="4EF7853C" w14:textId="77777777" w:rsidTr="00C27643">
        <w:tc>
          <w:tcPr>
            <w:tcW w:w="9209" w:type="dxa"/>
            <w:gridSpan w:val="3"/>
          </w:tcPr>
          <w:p w14:paraId="406D0E7F" w14:textId="77777777" w:rsidR="003933B9" w:rsidRPr="00F26999" w:rsidRDefault="003933B9" w:rsidP="004E1894">
            <w:pPr>
              <w:spacing w:before="60" w:after="60"/>
            </w:pPr>
            <w:r w:rsidRPr="00F26999">
              <w:t>You will need to submit the following:</w:t>
            </w:r>
          </w:p>
          <w:p w14:paraId="32D1F8F3" w14:textId="77777777" w:rsidR="003933B9" w:rsidRDefault="003933B9" w:rsidP="003933B9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Answers to all written questions, in MS Word or PDF format</w:t>
            </w:r>
          </w:p>
          <w:p w14:paraId="3C4861D0" w14:textId="77777777" w:rsidR="003933B9" w:rsidRDefault="003933B9" w:rsidP="003933B9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 xml:space="preserve">All </w:t>
            </w:r>
            <w:proofErr w:type="gramStart"/>
            <w:r>
              <w:t>source</w:t>
            </w:r>
            <w:proofErr w:type="gramEnd"/>
            <w:r>
              <w:t xml:space="preserve"> code</w:t>
            </w:r>
          </w:p>
          <w:p w14:paraId="3FDD32BE" w14:textId="77777777" w:rsidR="003933B9" w:rsidRPr="00F26999" w:rsidRDefault="003933B9" w:rsidP="003933B9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 w:rsidRPr="00F26999">
              <w:t>Your complete Visual Studio project</w:t>
            </w:r>
          </w:p>
          <w:p w14:paraId="23F0761F" w14:textId="77777777" w:rsidR="003933B9" w:rsidRPr="00F26999" w:rsidRDefault="003933B9" w:rsidP="004E1894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5AF04798" w14:textId="77777777" w:rsidR="003933B9" w:rsidRDefault="003933B9" w:rsidP="004E1894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77777777" w:rsidR="00824168" w:rsidRPr="00551C3C" w:rsidRDefault="00824168" w:rsidP="00E17BDE"/>
    <w:sectPr w:rsidR="00824168" w:rsidRPr="00551C3C" w:rsidSect="00D44743">
      <w:headerReference w:type="default" r:id="rId12"/>
      <w:footerReference w:type="default" r:id="rId13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E369" w14:textId="77777777" w:rsidR="00FC24FD" w:rsidRDefault="00FC24FD" w:rsidP="007D1963">
      <w:pPr>
        <w:spacing w:line="240" w:lineRule="auto"/>
      </w:pPr>
      <w:r>
        <w:separator/>
      </w:r>
    </w:p>
  </w:endnote>
  <w:endnote w:type="continuationSeparator" w:id="0">
    <w:p w14:paraId="2BC83189" w14:textId="77777777" w:rsidR="00FC24FD" w:rsidRDefault="00FC24FD" w:rsidP="007D1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27AE" w14:textId="77777777" w:rsidR="00FC24FD" w:rsidRDefault="00FC24FD" w:rsidP="007D1963">
      <w:pPr>
        <w:spacing w:line="240" w:lineRule="auto"/>
      </w:pPr>
      <w:r>
        <w:separator/>
      </w:r>
    </w:p>
  </w:footnote>
  <w:footnote w:type="continuationSeparator" w:id="0">
    <w:p w14:paraId="7F544A8F" w14:textId="77777777" w:rsidR="00FC24FD" w:rsidRDefault="00FC24FD" w:rsidP="007D1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3FA34DE"/>
    <w:multiLevelType w:val="hybridMultilevel"/>
    <w:tmpl w:val="AB240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8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2"/>
  </w:num>
  <w:num w:numId="2" w16cid:durableId="1267688282">
    <w:abstractNumId w:val="0"/>
  </w:num>
  <w:num w:numId="3" w16cid:durableId="409499384">
    <w:abstractNumId w:val="4"/>
    <w:lvlOverride w:ilvl="0">
      <w:startOverride w:val="1"/>
    </w:lvlOverride>
  </w:num>
  <w:num w:numId="4" w16cid:durableId="1108623988">
    <w:abstractNumId w:val="9"/>
  </w:num>
  <w:num w:numId="5" w16cid:durableId="1645818660">
    <w:abstractNumId w:val="7"/>
  </w:num>
  <w:num w:numId="6" w16cid:durableId="28605247">
    <w:abstractNumId w:val="8"/>
  </w:num>
  <w:num w:numId="7" w16cid:durableId="74666499">
    <w:abstractNumId w:val="1"/>
  </w:num>
  <w:num w:numId="8" w16cid:durableId="1249386305">
    <w:abstractNumId w:val="5"/>
  </w:num>
  <w:num w:numId="9" w16cid:durableId="1098599100">
    <w:abstractNumId w:val="3"/>
  </w:num>
  <w:num w:numId="10" w16cid:durableId="129436718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10F96"/>
    <w:rsid w:val="00011636"/>
    <w:rsid w:val="000120D3"/>
    <w:rsid w:val="00020A6A"/>
    <w:rsid w:val="00023510"/>
    <w:rsid w:val="00031000"/>
    <w:rsid w:val="00044957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75423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1DA8"/>
    <w:rsid w:val="002F657E"/>
    <w:rsid w:val="003032DF"/>
    <w:rsid w:val="00316FE3"/>
    <w:rsid w:val="0034665E"/>
    <w:rsid w:val="00346863"/>
    <w:rsid w:val="00351947"/>
    <w:rsid w:val="003772B2"/>
    <w:rsid w:val="00386A37"/>
    <w:rsid w:val="0039044A"/>
    <w:rsid w:val="00390D53"/>
    <w:rsid w:val="00391A3B"/>
    <w:rsid w:val="003933B9"/>
    <w:rsid w:val="003A663A"/>
    <w:rsid w:val="003B3716"/>
    <w:rsid w:val="003B72AB"/>
    <w:rsid w:val="003B75B5"/>
    <w:rsid w:val="003D7ACE"/>
    <w:rsid w:val="003F4818"/>
    <w:rsid w:val="003F7F45"/>
    <w:rsid w:val="00422E17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534A55"/>
    <w:rsid w:val="00541C24"/>
    <w:rsid w:val="00551C3C"/>
    <w:rsid w:val="005632A9"/>
    <w:rsid w:val="00570510"/>
    <w:rsid w:val="005711EE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205A4"/>
    <w:rsid w:val="00636791"/>
    <w:rsid w:val="0064110F"/>
    <w:rsid w:val="00663E90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70296F"/>
    <w:rsid w:val="007062FD"/>
    <w:rsid w:val="0071690E"/>
    <w:rsid w:val="00727767"/>
    <w:rsid w:val="00731ED6"/>
    <w:rsid w:val="007A7AAC"/>
    <w:rsid w:val="007B00DB"/>
    <w:rsid w:val="007C1361"/>
    <w:rsid w:val="007C65A0"/>
    <w:rsid w:val="007D1963"/>
    <w:rsid w:val="007D2910"/>
    <w:rsid w:val="007D52E9"/>
    <w:rsid w:val="0081685E"/>
    <w:rsid w:val="00824168"/>
    <w:rsid w:val="00841F6D"/>
    <w:rsid w:val="0085460A"/>
    <w:rsid w:val="0086197D"/>
    <w:rsid w:val="00871AFB"/>
    <w:rsid w:val="008820DB"/>
    <w:rsid w:val="008A6957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3F2C"/>
    <w:rsid w:val="00962E6D"/>
    <w:rsid w:val="009962F4"/>
    <w:rsid w:val="00996E65"/>
    <w:rsid w:val="009A3F7F"/>
    <w:rsid w:val="009A68D4"/>
    <w:rsid w:val="009B4096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E767B"/>
    <w:rsid w:val="00AF5D94"/>
    <w:rsid w:val="00B046BC"/>
    <w:rsid w:val="00B049E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24C40"/>
    <w:rsid w:val="00C27643"/>
    <w:rsid w:val="00C377ED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B70F6"/>
    <w:rsid w:val="00CE0846"/>
    <w:rsid w:val="00CE474E"/>
    <w:rsid w:val="00CE7847"/>
    <w:rsid w:val="00D16017"/>
    <w:rsid w:val="00D330EF"/>
    <w:rsid w:val="00D41798"/>
    <w:rsid w:val="00D44743"/>
    <w:rsid w:val="00D942EB"/>
    <w:rsid w:val="00D96219"/>
    <w:rsid w:val="00DC65B1"/>
    <w:rsid w:val="00DF1030"/>
    <w:rsid w:val="00DF2C66"/>
    <w:rsid w:val="00E01DDD"/>
    <w:rsid w:val="00E11617"/>
    <w:rsid w:val="00E14993"/>
    <w:rsid w:val="00E17BDE"/>
    <w:rsid w:val="00E46605"/>
    <w:rsid w:val="00E60280"/>
    <w:rsid w:val="00E63188"/>
    <w:rsid w:val="00E800E3"/>
    <w:rsid w:val="00E82448"/>
    <w:rsid w:val="00E86672"/>
    <w:rsid w:val="00EC307B"/>
    <w:rsid w:val="00ED637C"/>
    <w:rsid w:val="00EE5D48"/>
    <w:rsid w:val="00EE6543"/>
    <w:rsid w:val="00EF74DA"/>
    <w:rsid w:val="00F0563A"/>
    <w:rsid w:val="00F15414"/>
    <w:rsid w:val="00F2153C"/>
    <w:rsid w:val="00F30DDF"/>
    <w:rsid w:val="00F35974"/>
    <w:rsid w:val="00F568E9"/>
    <w:rsid w:val="00F6351B"/>
    <w:rsid w:val="00F70576"/>
    <w:rsid w:val="00F72D3D"/>
    <w:rsid w:val="00F76B50"/>
    <w:rsid w:val="00F906F3"/>
    <w:rsid w:val="00F934A1"/>
    <w:rsid w:val="00FB0986"/>
    <w:rsid w:val="00FB797E"/>
    <w:rsid w:val="00FC24FD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3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15C86-9AB4-4DAA-A967-DFE74C5DD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141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Mackenzie Smith</cp:lastModifiedBy>
  <cp:revision>30</cp:revision>
  <cp:lastPrinted>2022-08-29T05:04:00Z</cp:lastPrinted>
  <dcterms:created xsi:type="dcterms:W3CDTF">2022-11-23T05:55:00Z</dcterms:created>
  <dcterms:modified xsi:type="dcterms:W3CDTF">2023-04-06T06:07:00Z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